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75047E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39B0A03" w14:textId="65056FA5" w:rsidR="001B2ABD" w:rsidRDefault="00C559B4" w:rsidP="00E72E9F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1C98ECED" wp14:editId="71C2BC67">
                  <wp:extent cx="2143125" cy="2238375"/>
                  <wp:effectExtent l="0" t="0" r="9525" b="9525"/>
                  <wp:docPr id="4" name="Picture 4" descr="A person with a bea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with a beard&#10;&#10;Description automatically generated with low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DDBFB24" w14:textId="77777777" w:rsidR="001B2ABD" w:rsidRDefault="001B2ABD" w:rsidP="00E72E9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3E7D0E" w14:textId="27CB7A33" w:rsidR="001B2ABD" w:rsidRPr="006C1D9D" w:rsidRDefault="00A41D7D" w:rsidP="00E72E9F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MuhammAd Ahsan Aziz</w:t>
            </w:r>
          </w:p>
        </w:tc>
      </w:tr>
      <w:tr w:rsidR="001B2ABD" w14:paraId="1080DB1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32EEA29A39E4E4D8B1E33944842951C"/>
              </w:placeholder>
              <w:temporary/>
              <w:showingPlcHdr/>
              <w15:appearance w15:val="hidden"/>
            </w:sdtPr>
            <w:sdtEndPr/>
            <w:sdtContent>
              <w:p w14:paraId="5702EF51" w14:textId="277BD793" w:rsidR="00A41D7D" w:rsidRPr="00A41D7D" w:rsidRDefault="00036450" w:rsidP="00E72E9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90"/>
            </w:tblGrid>
            <w:tr w:rsidR="00A41D7D" w:rsidRPr="00A41D7D" w14:paraId="0E56405C" w14:textId="77777777">
              <w:trPr>
                <w:trHeight w:val="922"/>
              </w:trPr>
              <w:tc>
                <w:tcPr>
                  <w:tcW w:w="4290" w:type="dxa"/>
                </w:tcPr>
                <w:p w14:paraId="4D1F386F" w14:textId="75A46612" w:rsidR="00D03324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 xml:space="preserve">Motivated </w:t>
                  </w:r>
                  <w:r w:rsidR="00D03324" w:rsidRPr="00A41D7D">
                    <w:rPr>
                      <w:rFonts w:ascii="Arial" w:hAnsi="Arial" w:cs="Arial"/>
                      <w:color w:val="000000"/>
                      <w:sz w:val="22"/>
                    </w:rPr>
                    <w:t>Teacher</w:t>
                  </w:r>
                  <w:r w:rsidR="00D03324">
                    <w:rPr>
                      <w:rFonts w:ascii="Arial" w:hAnsi="Arial" w:cs="Arial"/>
                      <w:color w:val="000000"/>
                      <w:sz w:val="22"/>
                    </w:rPr>
                    <w:t>, Designer and</w:t>
                  </w:r>
                </w:p>
                <w:p w14:paraId="6DBAA1B0" w14:textId="3E740A0D" w:rsidR="00D03324" w:rsidRDefault="00D033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</w:rPr>
                    <w:t xml:space="preserve">Developer </w:t>
                  </w:r>
                  <w:r w:rsidR="00A41D7D" w:rsidRPr="00A41D7D">
                    <w:rPr>
                      <w:rFonts w:ascii="Arial" w:hAnsi="Arial" w:cs="Arial"/>
                      <w:color w:val="000000"/>
                      <w:sz w:val="22"/>
                    </w:rPr>
                    <w:t>looking for</w:t>
                  </w:r>
                </w:p>
                <w:p w14:paraId="5F622D61" w14:textId="04B25E3B" w:rsidR="00A41D7D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>opportunities to expand upon</w:t>
                  </w:r>
                </w:p>
                <w:p w14:paraId="72E86986" w14:textId="77777777" w:rsidR="00A41D7D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>acquired</w:t>
                  </w:r>
                  <w:r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>skills and positively</w:t>
                  </w:r>
                </w:p>
                <w:p w14:paraId="1474059D" w14:textId="49D5B82D" w:rsidR="00A41D7D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 xml:space="preserve">impact </w:t>
                  </w:r>
                  <w:r w:rsidR="00D03324" w:rsidRPr="00A41D7D">
                    <w:rPr>
                      <w:rFonts w:ascii="Arial" w:hAnsi="Arial" w:cs="Arial"/>
                      <w:color w:val="000000"/>
                      <w:sz w:val="22"/>
                    </w:rPr>
                    <w:t>students ‘lives</w:t>
                  </w: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 xml:space="preserve"> with compassionate, knowledgeable</w:t>
                  </w:r>
                </w:p>
                <w:p w14:paraId="45A716EB" w14:textId="27077FC6" w:rsidR="00D03324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>teaching. Seeks out chances to</w:t>
                  </w:r>
                </w:p>
                <w:p w14:paraId="0A37AB67" w14:textId="65BD9835" w:rsidR="00D03324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>engage students and learn new</w:t>
                  </w:r>
                </w:p>
                <w:p w14:paraId="7E96C93F" w14:textId="0EE70960" w:rsidR="00D03324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 xml:space="preserve">skills through observation, </w:t>
                  </w:r>
                  <w:r w:rsidR="00D03324" w:rsidRPr="00A41D7D">
                    <w:rPr>
                      <w:rFonts w:ascii="Arial" w:hAnsi="Arial" w:cs="Arial"/>
                      <w:color w:val="000000"/>
                      <w:sz w:val="22"/>
                    </w:rPr>
                    <w:t>lectures,</w:t>
                  </w: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 xml:space="preserve"> and hands-on activities. Tech-savvy</w:t>
                  </w:r>
                </w:p>
                <w:p w14:paraId="0820F3B8" w14:textId="35851BD2" w:rsidR="00D03324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>learner skilled in leveraging</w:t>
                  </w:r>
                </w:p>
                <w:p w14:paraId="7992C32B" w14:textId="5F1ACE8E" w:rsidR="00A41D7D" w:rsidRPr="00801E24" w:rsidRDefault="00A41D7D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A41D7D">
                    <w:rPr>
                      <w:rFonts w:ascii="Arial" w:hAnsi="Arial" w:cs="Arial"/>
                      <w:color w:val="000000"/>
                      <w:sz w:val="22"/>
                    </w:rPr>
                    <w:t>technologies to reach youth.</w:t>
                  </w:r>
                </w:p>
              </w:tc>
            </w:tr>
          </w:tbl>
          <w:p w14:paraId="0E91808F" w14:textId="77777777" w:rsidR="00036450" w:rsidRDefault="00036450" w:rsidP="00E72E9F"/>
          <w:sdt>
            <w:sdtPr>
              <w:id w:val="-1954003311"/>
              <w:placeholder>
                <w:docPart w:val="24E64DE86CE34D6F991453F5EECF9CF5"/>
              </w:placeholder>
              <w:temporary/>
              <w:showingPlcHdr/>
              <w15:appearance w15:val="hidden"/>
            </w:sdtPr>
            <w:sdtEndPr/>
            <w:sdtContent>
              <w:p w14:paraId="7EFDA398" w14:textId="77777777" w:rsidR="00036450" w:rsidRPr="00CB0055" w:rsidRDefault="00CB0055" w:rsidP="00E72E9F">
                <w:pPr>
                  <w:pStyle w:val="Heading3"/>
                </w:pPr>
                <w:r w:rsidRPr="00E72E9F">
                  <w:rPr>
                    <w:sz w:val="24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28CFD6B0D6864269A0EBC98A08B09187"/>
              </w:placeholder>
              <w:temporary/>
              <w:showingPlcHdr/>
              <w15:appearance w15:val="hidden"/>
            </w:sdtPr>
            <w:sdtEndPr/>
            <w:sdtContent>
              <w:p w14:paraId="637A0084" w14:textId="77777777" w:rsidR="004D3011" w:rsidRDefault="004D3011" w:rsidP="00E72E9F">
                <w:r w:rsidRPr="00D03324">
                  <w:rPr>
                    <w:b/>
                    <w:bCs/>
                    <w:sz w:val="22"/>
                  </w:rPr>
                  <w:t>PHONE:</w:t>
                </w:r>
              </w:p>
            </w:sdtContent>
          </w:sdt>
          <w:p w14:paraId="5A72C35C" w14:textId="5EED3C7A" w:rsidR="004D3011" w:rsidRPr="00D03324" w:rsidRDefault="00D03324" w:rsidP="00E72E9F">
            <w:pPr>
              <w:rPr>
                <w:sz w:val="22"/>
              </w:rPr>
            </w:pPr>
            <w:r w:rsidRPr="00D03324">
              <w:rPr>
                <w:sz w:val="22"/>
              </w:rPr>
              <w:t>0307-6092146</w:t>
            </w:r>
          </w:p>
          <w:p w14:paraId="575ED79C" w14:textId="58376CCE" w:rsidR="004D3011" w:rsidRDefault="00D03324" w:rsidP="00E72E9F">
            <w:pPr>
              <w:rPr>
                <w:sz w:val="22"/>
              </w:rPr>
            </w:pPr>
            <w:r w:rsidRPr="00D03324">
              <w:rPr>
                <w:sz w:val="22"/>
              </w:rPr>
              <w:t>0302-2994771</w:t>
            </w:r>
          </w:p>
          <w:p w14:paraId="6155F280" w14:textId="77777777" w:rsidR="00D03324" w:rsidRPr="00D03324" w:rsidRDefault="00D03324" w:rsidP="00E72E9F">
            <w:pPr>
              <w:rPr>
                <w:sz w:val="22"/>
              </w:rPr>
            </w:pPr>
          </w:p>
          <w:p w14:paraId="6C8251E9" w14:textId="610BC7B0" w:rsidR="004D3011" w:rsidRPr="00E72E9F" w:rsidRDefault="00D03324" w:rsidP="00E72E9F">
            <w:pPr>
              <w:rPr>
                <w:b/>
                <w:bCs/>
                <w:sz w:val="22"/>
              </w:rPr>
            </w:pPr>
            <w:r w:rsidRPr="00E72E9F">
              <w:rPr>
                <w:b/>
                <w:bCs/>
                <w:sz w:val="22"/>
              </w:rPr>
              <w:t>GMAIL:</w:t>
            </w:r>
          </w:p>
          <w:p w14:paraId="1BF8A107" w14:textId="4D2A0007" w:rsidR="00D03324" w:rsidRDefault="00801E24" w:rsidP="00E72E9F">
            <w:pPr>
              <w:rPr>
                <w:sz w:val="22"/>
              </w:rPr>
            </w:pPr>
            <w:hyperlink r:id="rId11" w:history="1">
              <w:r w:rsidRPr="00040162">
                <w:rPr>
                  <w:rStyle w:val="Hyperlink"/>
                  <w:sz w:val="22"/>
                </w:rPr>
                <w:t>ahsanaziz895@gmail.com</w:t>
              </w:r>
            </w:hyperlink>
          </w:p>
          <w:p w14:paraId="4E04C980" w14:textId="531BE4A5" w:rsidR="00801E24" w:rsidRPr="00801E24" w:rsidRDefault="00801E24" w:rsidP="00801E24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7AB706E2" w14:textId="3EECB07B" w:rsidR="006C1D9D" w:rsidRPr="004D3011" w:rsidRDefault="006C1D9D" w:rsidP="00E72E9F"/>
        </w:tc>
        <w:tc>
          <w:tcPr>
            <w:tcW w:w="720" w:type="dxa"/>
          </w:tcPr>
          <w:p w14:paraId="5A9000EA" w14:textId="77777777" w:rsidR="001B2ABD" w:rsidRDefault="001B2ABD" w:rsidP="00E72E9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17FF1BD" w14:textId="5CD84717" w:rsidR="00036450" w:rsidRDefault="00036450" w:rsidP="00E72E9F">
            <w:pPr>
              <w:pStyle w:val="Heading2"/>
            </w:pPr>
          </w:p>
          <w:sdt>
            <w:sdtPr>
              <w:id w:val="-1447144958"/>
              <w:placeholder>
                <w:docPart w:val="0630DDD063204530A32E7BFFB85735AB"/>
              </w:placeholder>
              <w:temporary/>
              <w:showingPlcHdr/>
              <w15:appearance w15:val="hidden"/>
            </w:sdtPr>
            <w:sdtEndPr/>
            <w:sdtContent>
              <w:p w14:paraId="6C557546" w14:textId="77777777" w:rsidR="000041C4" w:rsidRDefault="000041C4" w:rsidP="00E72E9F">
                <w:pPr>
                  <w:pStyle w:val="Heading2"/>
                </w:pPr>
                <w:r w:rsidRPr="00E72E9F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2D9358AF" w14:textId="77777777" w:rsidR="00307EE5" w:rsidRPr="00D03324" w:rsidRDefault="00307EE5" w:rsidP="00E72E9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5"/>
              <w:gridCol w:w="817"/>
              <w:gridCol w:w="983"/>
              <w:gridCol w:w="990"/>
              <w:gridCol w:w="1765"/>
            </w:tblGrid>
            <w:tr w:rsidR="00307EE5" w14:paraId="0363F40A" w14:textId="77777777" w:rsidTr="00307EE5">
              <w:trPr>
                <w:trHeight w:val="710"/>
              </w:trPr>
              <w:tc>
                <w:tcPr>
                  <w:tcW w:w="1675" w:type="dxa"/>
                </w:tcPr>
                <w:p w14:paraId="264E61EC" w14:textId="64171ECE" w:rsidR="00307EE5" w:rsidRPr="00801E24" w:rsidRDefault="00307EE5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1E2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Level</w:t>
                  </w:r>
                </w:p>
              </w:tc>
              <w:tc>
                <w:tcPr>
                  <w:tcW w:w="817" w:type="dxa"/>
                </w:tcPr>
                <w:p w14:paraId="280F52C8" w14:textId="26D2F161" w:rsidR="00307EE5" w:rsidRPr="00801E24" w:rsidRDefault="00307EE5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1E2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983" w:type="dxa"/>
                </w:tcPr>
                <w:p w14:paraId="0C31708A" w14:textId="0ED4E701" w:rsidR="00307EE5" w:rsidRPr="00801E24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1E2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Marks/</w:t>
                  </w:r>
                </w:p>
                <w:p w14:paraId="6EE79766" w14:textId="343E8D9A" w:rsidR="00801E24" w:rsidRPr="00801E24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1E2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CGPA</w:t>
                  </w:r>
                </w:p>
              </w:tc>
              <w:tc>
                <w:tcPr>
                  <w:tcW w:w="990" w:type="dxa"/>
                </w:tcPr>
                <w:p w14:paraId="03828DE4" w14:textId="77777777" w:rsidR="00307EE5" w:rsidRPr="00801E24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1E2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Total </w:t>
                  </w:r>
                </w:p>
                <w:p w14:paraId="45A80E9A" w14:textId="26CC8346" w:rsidR="00801E24" w:rsidRPr="00801E24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1E2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765" w:type="dxa"/>
                </w:tcPr>
                <w:p w14:paraId="60C8CEE4" w14:textId="77777777" w:rsidR="00307EE5" w:rsidRPr="00801E24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1E2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Board/</w:t>
                  </w:r>
                </w:p>
                <w:p w14:paraId="5B450F2C" w14:textId="0D38C908" w:rsidR="00801E24" w:rsidRPr="00801E24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01E2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University</w:t>
                  </w:r>
                </w:p>
              </w:tc>
            </w:tr>
            <w:tr w:rsidR="00307EE5" w14:paraId="49933035" w14:textId="77777777" w:rsidTr="00307EE5">
              <w:trPr>
                <w:trHeight w:val="530"/>
              </w:trPr>
              <w:tc>
                <w:tcPr>
                  <w:tcW w:w="1675" w:type="dxa"/>
                </w:tcPr>
                <w:p w14:paraId="2C95CA13" w14:textId="1D7F0CD0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Matric</w:t>
                  </w:r>
                </w:p>
              </w:tc>
              <w:tc>
                <w:tcPr>
                  <w:tcW w:w="817" w:type="dxa"/>
                </w:tcPr>
                <w:p w14:paraId="0975F55A" w14:textId="3EBF7B00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983" w:type="dxa"/>
                </w:tcPr>
                <w:p w14:paraId="0D5224E3" w14:textId="14E86F6A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834</w:t>
                  </w:r>
                </w:p>
              </w:tc>
              <w:tc>
                <w:tcPr>
                  <w:tcW w:w="990" w:type="dxa"/>
                </w:tcPr>
                <w:p w14:paraId="235DCBDE" w14:textId="6F093D9B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1765" w:type="dxa"/>
                </w:tcPr>
                <w:p w14:paraId="6062CE5A" w14:textId="24F61FD2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BISE Sargodha</w:t>
                  </w:r>
                </w:p>
              </w:tc>
            </w:tr>
            <w:tr w:rsidR="00307EE5" w14:paraId="4D877931" w14:textId="77777777" w:rsidTr="00307EE5">
              <w:trPr>
                <w:trHeight w:val="440"/>
              </w:trPr>
              <w:tc>
                <w:tcPr>
                  <w:tcW w:w="1675" w:type="dxa"/>
                </w:tcPr>
                <w:p w14:paraId="2EAD2F1B" w14:textId="75708CC6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Fsc(pre-eng)</w:t>
                  </w:r>
                </w:p>
              </w:tc>
              <w:tc>
                <w:tcPr>
                  <w:tcW w:w="817" w:type="dxa"/>
                </w:tcPr>
                <w:p w14:paraId="44F4EE15" w14:textId="62A83915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2016</w:t>
                  </w:r>
                </w:p>
              </w:tc>
              <w:tc>
                <w:tcPr>
                  <w:tcW w:w="983" w:type="dxa"/>
                </w:tcPr>
                <w:p w14:paraId="035E7C37" w14:textId="396AD954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895</w:t>
                  </w:r>
                </w:p>
              </w:tc>
              <w:tc>
                <w:tcPr>
                  <w:tcW w:w="990" w:type="dxa"/>
                </w:tcPr>
                <w:p w14:paraId="5AD002A0" w14:textId="1217DF67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1765" w:type="dxa"/>
                </w:tcPr>
                <w:p w14:paraId="79019A40" w14:textId="516A0A57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BISE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br/>
                    <w:t>Federal</w:t>
                  </w:r>
                </w:p>
              </w:tc>
            </w:tr>
            <w:tr w:rsidR="00307EE5" w14:paraId="733758DE" w14:textId="77777777" w:rsidTr="00307EE5">
              <w:trPr>
                <w:trHeight w:val="575"/>
              </w:trPr>
              <w:tc>
                <w:tcPr>
                  <w:tcW w:w="1675" w:type="dxa"/>
                </w:tcPr>
                <w:p w14:paraId="61413506" w14:textId="43EFA997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BS-IT</w:t>
                  </w:r>
                </w:p>
              </w:tc>
              <w:tc>
                <w:tcPr>
                  <w:tcW w:w="817" w:type="dxa"/>
                </w:tcPr>
                <w:p w14:paraId="1D9C1A6C" w14:textId="260CC3F5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983" w:type="dxa"/>
                </w:tcPr>
                <w:p w14:paraId="08AE62A7" w14:textId="73847776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3.30</w:t>
                  </w:r>
                </w:p>
              </w:tc>
              <w:tc>
                <w:tcPr>
                  <w:tcW w:w="990" w:type="dxa"/>
                </w:tcPr>
                <w:p w14:paraId="250B43BD" w14:textId="3E06CC72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4.00</w:t>
                  </w:r>
                </w:p>
              </w:tc>
              <w:tc>
                <w:tcPr>
                  <w:tcW w:w="1765" w:type="dxa"/>
                </w:tcPr>
                <w:p w14:paraId="061E4A6B" w14:textId="77777777" w:rsidR="00307EE5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Sargodha </w:t>
                  </w:r>
                </w:p>
                <w:p w14:paraId="3C325D70" w14:textId="1F7AB114" w:rsidR="00801E24" w:rsidRDefault="00801E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University</w:t>
                  </w:r>
                </w:p>
              </w:tc>
            </w:tr>
          </w:tbl>
          <w:p w14:paraId="6D8EC9D3" w14:textId="2204CF59" w:rsidR="00D03324" w:rsidRPr="00D03324" w:rsidRDefault="00D03324" w:rsidP="00E72E9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40"/>
            </w:tblGrid>
            <w:tr w:rsidR="00D03324" w:rsidRPr="00D03324" w14:paraId="7CC4FC02" w14:textId="77777777" w:rsidTr="00D03324">
              <w:trPr>
                <w:trHeight w:val="515"/>
              </w:trPr>
              <w:tc>
                <w:tcPr>
                  <w:tcW w:w="4740" w:type="dxa"/>
                </w:tcPr>
                <w:p w14:paraId="3665DC66" w14:textId="4BD73FF3" w:rsidR="00D03324" w:rsidRPr="00D03324" w:rsidRDefault="00D03324" w:rsidP="00E72E9F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Cs w:val="18"/>
                    </w:rPr>
                  </w:pPr>
                </w:p>
              </w:tc>
            </w:tr>
          </w:tbl>
          <w:p w14:paraId="665EC2DB" w14:textId="6D501BE5" w:rsidR="00036450" w:rsidRPr="00E72E9F" w:rsidRDefault="006C1D9D" w:rsidP="00E72E9F">
            <w:pPr>
              <w:pStyle w:val="Heading2"/>
              <w:rPr>
                <w:sz w:val="24"/>
                <w:szCs w:val="24"/>
              </w:rPr>
            </w:pPr>
            <w:r w:rsidRPr="00E72E9F">
              <w:rPr>
                <w:sz w:val="24"/>
                <w:szCs w:val="24"/>
              </w:rPr>
              <w:t>key skills and characteristics</w:t>
            </w:r>
          </w:p>
          <w:p w14:paraId="5C663522" w14:textId="614CDC2E" w:rsidR="006C1D9D" w:rsidRPr="00E72E9F" w:rsidRDefault="00D03324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>Django Python developer.</w:t>
            </w:r>
          </w:p>
          <w:p w14:paraId="58113091" w14:textId="1812D0F8" w:rsidR="006C1D9D" w:rsidRPr="00E72E9F" w:rsidRDefault="00D03324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>Graphic Designer.</w:t>
            </w:r>
          </w:p>
          <w:p w14:paraId="24E77524" w14:textId="19D54098" w:rsidR="00D03324" w:rsidRPr="00E72E9F" w:rsidRDefault="00D03324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>HTML and CSS proficiency</w:t>
            </w:r>
          </w:p>
          <w:p w14:paraId="26811500" w14:textId="4751A8C9" w:rsidR="006C1D9D" w:rsidRPr="00E72E9F" w:rsidRDefault="00D03324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>MS WORD</w:t>
            </w:r>
          </w:p>
          <w:p w14:paraId="410F712C" w14:textId="7161BFBA" w:rsidR="006C1D9D" w:rsidRPr="00E72E9F" w:rsidRDefault="00D03324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>MS Power Point</w:t>
            </w:r>
          </w:p>
          <w:p w14:paraId="08758C77" w14:textId="36EDD401" w:rsidR="006C1D9D" w:rsidRPr="00E72E9F" w:rsidRDefault="00EA7053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>Artificial intelligence</w:t>
            </w:r>
          </w:p>
          <w:p w14:paraId="49EF88F5" w14:textId="2D348079" w:rsidR="00EA7053" w:rsidRPr="00E72E9F" w:rsidRDefault="00EA7053" w:rsidP="00E72E9F">
            <w:pPr>
              <w:pStyle w:val="Heading2"/>
              <w:rPr>
                <w:sz w:val="24"/>
                <w:szCs w:val="24"/>
              </w:rPr>
            </w:pPr>
            <w:r w:rsidRPr="00E72E9F">
              <w:rPr>
                <w:sz w:val="24"/>
                <w:szCs w:val="24"/>
              </w:rPr>
              <w:t>CertiFicates</w:t>
            </w:r>
          </w:p>
          <w:p w14:paraId="66262481" w14:textId="77777777" w:rsidR="00036450" w:rsidRPr="00E72E9F" w:rsidRDefault="00EA7053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>Microsoft Office Specialist</w:t>
            </w:r>
          </w:p>
          <w:p w14:paraId="4C1756EF" w14:textId="356F34CE" w:rsidR="00EA7053" w:rsidRPr="00E72E9F" w:rsidRDefault="00EA7053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 xml:space="preserve">Freelancing Certificate from </w:t>
            </w:r>
            <w:r w:rsidR="00473BC5" w:rsidRPr="00E72E9F">
              <w:rPr>
                <w:color w:val="0D0D0D" w:themeColor="text1" w:themeTint="F2"/>
              </w:rPr>
              <w:t>Digiskill</w:t>
            </w:r>
          </w:p>
          <w:p w14:paraId="18D0953A" w14:textId="6D1CBCEB" w:rsidR="00EA7053" w:rsidRPr="00E72E9F" w:rsidRDefault="00EA7053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 xml:space="preserve">Graphic Designer Certificate from </w:t>
            </w:r>
            <w:r w:rsidR="00473BC5" w:rsidRPr="00E72E9F">
              <w:rPr>
                <w:color w:val="0D0D0D" w:themeColor="text1" w:themeTint="F2"/>
              </w:rPr>
              <w:t>e-Rozgaar</w:t>
            </w:r>
          </w:p>
          <w:p w14:paraId="2BFA8BB2" w14:textId="31DF0BF4" w:rsidR="00473BC5" w:rsidRPr="00E72E9F" w:rsidRDefault="00473BC5" w:rsidP="00E72E9F">
            <w:pPr>
              <w:pStyle w:val="ListBullet"/>
              <w:rPr>
                <w:color w:val="0D0D0D" w:themeColor="text1" w:themeTint="F2"/>
              </w:rPr>
            </w:pPr>
            <w:r w:rsidRPr="00E72E9F">
              <w:rPr>
                <w:color w:val="0D0D0D" w:themeColor="text1" w:themeTint="F2"/>
              </w:rPr>
              <w:t>Cybersecurity</w:t>
            </w:r>
            <w:r w:rsidR="00EA7053" w:rsidRPr="00E72E9F">
              <w:rPr>
                <w:color w:val="0D0D0D" w:themeColor="text1" w:themeTint="F2"/>
              </w:rPr>
              <w:t xml:space="preserve"> and Mobility certificate form Cour</w:t>
            </w:r>
            <w:r w:rsidR="006A229A" w:rsidRPr="00E72E9F">
              <w:rPr>
                <w:color w:val="0D0D0D" w:themeColor="text1" w:themeTint="F2"/>
              </w:rPr>
              <w:t>sera.</w:t>
            </w:r>
          </w:p>
          <w:p w14:paraId="0FB792A1" w14:textId="2F6FE677" w:rsidR="00473BC5" w:rsidRPr="00473BC5" w:rsidRDefault="00473BC5" w:rsidP="00E72E9F">
            <w:pPr>
              <w:pStyle w:val="ListBullet"/>
              <w:rPr>
                <w:sz w:val="16"/>
                <w:szCs w:val="16"/>
              </w:rPr>
            </w:pPr>
            <w:r w:rsidRPr="00E72E9F">
              <w:rPr>
                <w:color w:val="0D0D0D" w:themeColor="text1" w:themeTint="F2"/>
              </w:rPr>
              <w:t>Introduction to IOT from cisco network Academy</w:t>
            </w:r>
          </w:p>
        </w:tc>
      </w:tr>
    </w:tbl>
    <w:p w14:paraId="3A62E351" w14:textId="77777777" w:rsidR="0043117B" w:rsidRDefault="008648BE" w:rsidP="00E72E9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8703" w14:textId="77777777" w:rsidR="008648BE" w:rsidRDefault="008648BE" w:rsidP="000C45FF">
      <w:r>
        <w:separator/>
      </w:r>
    </w:p>
  </w:endnote>
  <w:endnote w:type="continuationSeparator" w:id="0">
    <w:p w14:paraId="0D4380D6" w14:textId="77777777" w:rsidR="008648BE" w:rsidRDefault="008648B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0CDC1" w14:textId="77777777" w:rsidR="008648BE" w:rsidRDefault="008648BE" w:rsidP="000C45FF">
      <w:r>
        <w:separator/>
      </w:r>
    </w:p>
  </w:footnote>
  <w:footnote w:type="continuationSeparator" w:id="0">
    <w:p w14:paraId="6974B37D" w14:textId="77777777" w:rsidR="008648BE" w:rsidRDefault="008648B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E21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2DA411" wp14:editId="19FBF1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NjAwtzQyMQMyDZV0lIJTi4sz8/NACgxrATLL064sAAAA"/>
  </w:docVars>
  <w:rsids>
    <w:rsidRoot w:val="00214422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14422"/>
    <w:rsid w:val="002400EB"/>
    <w:rsid w:val="00256CF7"/>
    <w:rsid w:val="00281FD5"/>
    <w:rsid w:val="0030481B"/>
    <w:rsid w:val="00307EE5"/>
    <w:rsid w:val="003156FC"/>
    <w:rsid w:val="003254B5"/>
    <w:rsid w:val="0037121F"/>
    <w:rsid w:val="00385167"/>
    <w:rsid w:val="003A6B7D"/>
    <w:rsid w:val="003B06CA"/>
    <w:rsid w:val="004071FC"/>
    <w:rsid w:val="00445947"/>
    <w:rsid w:val="00473BC5"/>
    <w:rsid w:val="004813B3"/>
    <w:rsid w:val="00496591"/>
    <w:rsid w:val="004C63E4"/>
    <w:rsid w:val="004D3011"/>
    <w:rsid w:val="005262AC"/>
    <w:rsid w:val="005755B0"/>
    <w:rsid w:val="005E39D5"/>
    <w:rsid w:val="00600670"/>
    <w:rsid w:val="00616E38"/>
    <w:rsid w:val="0062123A"/>
    <w:rsid w:val="00646E75"/>
    <w:rsid w:val="006771D0"/>
    <w:rsid w:val="006A229A"/>
    <w:rsid w:val="006C1D9D"/>
    <w:rsid w:val="00715FCB"/>
    <w:rsid w:val="00743101"/>
    <w:rsid w:val="007775E1"/>
    <w:rsid w:val="007867A0"/>
    <w:rsid w:val="007927F5"/>
    <w:rsid w:val="00801E24"/>
    <w:rsid w:val="00802CA0"/>
    <w:rsid w:val="008648BE"/>
    <w:rsid w:val="009260CD"/>
    <w:rsid w:val="00952C25"/>
    <w:rsid w:val="009B539F"/>
    <w:rsid w:val="00A2118D"/>
    <w:rsid w:val="00A40869"/>
    <w:rsid w:val="00A41D7D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559B4"/>
    <w:rsid w:val="00C72662"/>
    <w:rsid w:val="00C72BED"/>
    <w:rsid w:val="00C77F42"/>
    <w:rsid w:val="00C80811"/>
    <w:rsid w:val="00C9578B"/>
    <w:rsid w:val="00CB0055"/>
    <w:rsid w:val="00D03324"/>
    <w:rsid w:val="00D2522B"/>
    <w:rsid w:val="00D422DE"/>
    <w:rsid w:val="00D5459D"/>
    <w:rsid w:val="00DA1F4D"/>
    <w:rsid w:val="00DD172A"/>
    <w:rsid w:val="00E25A26"/>
    <w:rsid w:val="00E4381A"/>
    <w:rsid w:val="00E55D74"/>
    <w:rsid w:val="00E72E9F"/>
    <w:rsid w:val="00EA7053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4D2B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customStyle="1" w:styleId="Default">
    <w:name w:val="Default"/>
    <w:rsid w:val="00A41D7D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hsanaziz895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SAN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2EEA29A39E4E4D8B1E339448429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4998-DFB4-458C-8AF1-E7ECFD6CFD7E}"/>
      </w:docPartPr>
      <w:docPartBody>
        <w:p w:rsidR="00FE6A02" w:rsidRDefault="00A00DB5">
          <w:pPr>
            <w:pStyle w:val="F32EEA29A39E4E4D8B1E33944842951C"/>
          </w:pPr>
          <w:r w:rsidRPr="00D5459D">
            <w:t>Profile</w:t>
          </w:r>
        </w:p>
      </w:docPartBody>
    </w:docPart>
    <w:docPart>
      <w:docPartPr>
        <w:name w:val="24E64DE86CE34D6F991453F5EECF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743A-17B1-4F31-B4B3-5A25947933D7}"/>
      </w:docPartPr>
      <w:docPartBody>
        <w:p w:rsidR="00FE6A02" w:rsidRDefault="00A00DB5">
          <w:pPr>
            <w:pStyle w:val="24E64DE86CE34D6F991453F5EECF9CF5"/>
          </w:pPr>
          <w:r w:rsidRPr="00CB0055">
            <w:t>Contact</w:t>
          </w:r>
        </w:p>
      </w:docPartBody>
    </w:docPart>
    <w:docPart>
      <w:docPartPr>
        <w:name w:val="28CFD6B0D6864269A0EBC98A08B09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C77C-C3B3-4400-9055-FFB3F17BB220}"/>
      </w:docPartPr>
      <w:docPartBody>
        <w:p w:rsidR="00FE6A02" w:rsidRDefault="00A00DB5">
          <w:pPr>
            <w:pStyle w:val="28CFD6B0D6864269A0EBC98A08B09187"/>
          </w:pPr>
          <w:r w:rsidRPr="004D3011">
            <w:t>PHONE:</w:t>
          </w:r>
        </w:p>
      </w:docPartBody>
    </w:docPart>
    <w:docPart>
      <w:docPartPr>
        <w:name w:val="0630DDD063204530A32E7BFFB8573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A0768-1E1E-49AB-93A4-CE9A68DB8EE5}"/>
      </w:docPartPr>
      <w:docPartBody>
        <w:p w:rsidR="00FE6A02" w:rsidRDefault="00A00DB5">
          <w:pPr>
            <w:pStyle w:val="0630DDD063204530A32E7BFFB85735A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B5"/>
    <w:rsid w:val="00A00DB5"/>
    <w:rsid w:val="00B15F57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EEA29A39E4E4D8B1E33944842951C">
    <w:name w:val="F32EEA29A39E4E4D8B1E33944842951C"/>
  </w:style>
  <w:style w:type="paragraph" w:customStyle="1" w:styleId="24E64DE86CE34D6F991453F5EECF9CF5">
    <w:name w:val="24E64DE86CE34D6F991453F5EECF9CF5"/>
  </w:style>
  <w:style w:type="paragraph" w:customStyle="1" w:styleId="28CFD6B0D6864269A0EBC98A08B09187">
    <w:name w:val="28CFD6B0D6864269A0EBC98A08B09187"/>
  </w:style>
  <w:style w:type="paragraph" w:customStyle="1" w:styleId="F64E850A43F649F3BAE265554711E6AA">
    <w:name w:val="F64E850A43F649F3BAE265554711E6AA"/>
    <w:rsid w:val="00FE6A02"/>
  </w:style>
  <w:style w:type="paragraph" w:customStyle="1" w:styleId="0630DDD063204530A32E7BFFB85735AB">
    <w:name w:val="0630DDD063204530A32E7BFFB8573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2021-09-02T04:21:00Z</dcterms:created>
  <dcterms:modified xsi:type="dcterms:W3CDTF">2021-09-22T12:33:00Z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